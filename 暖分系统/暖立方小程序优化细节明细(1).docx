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暖立方小程序现存问题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优化明细一览</w:t>
      </w: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注册问题：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未注册用户：</w:t>
      </w:r>
      <w:r>
        <w:rPr>
          <w:rFonts w:hint="eastAsia"/>
          <w:sz w:val="30"/>
          <w:szCs w:val="30"/>
          <w:lang w:val="en-US" w:eastAsia="zh-CN"/>
        </w:rPr>
        <w:t>收到验证码无法提交问题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已注册用户：</w:t>
      </w:r>
      <w:r>
        <w:rPr>
          <w:rFonts w:hint="eastAsia"/>
          <w:sz w:val="30"/>
          <w:szCs w:val="30"/>
          <w:lang w:val="en-US" w:eastAsia="zh-CN"/>
        </w:rPr>
        <w:t>重复发布案例会出现二次验证码登陆验证问题，（正常逻辑：已注册用户已授权和验证过了不需要二次验证。）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3029585" cy="2562860"/>
            <wp:effectExtent l="0" t="0" r="18415" b="8890"/>
            <wp:docPr id="3" name="图片 3" descr="09cc8c42cf58b02a142bedac886f3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9cc8c42cf58b02a142bedac886f3c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验证码做提示：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在验证码处增句提示例如：验证码已发出，请耐心等待。</w:t>
      </w: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我要投稿 中简介暂时隐藏。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3124835" cy="2047875"/>
            <wp:effectExtent l="0" t="0" r="18415" b="9525"/>
            <wp:docPr id="5" name="图片 5" descr="89cc4c534c824c451a9154f547d1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9cc4c534c824c451a9154f547d19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发布图片：手动按住移动图片位置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2810510" cy="1676400"/>
            <wp:effectExtent l="0" t="0" r="8890" b="0"/>
            <wp:docPr id="6" name="图片 6" descr="07d7110632c063e372b33e07630d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7d7110632c063e372b33e07630d7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提交发布后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加提示：您已投稿成功或您已发布成功</w:t>
      </w: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手机不兼容：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手机型号不同 不兼容（苹果不同型号，安卓不同型号兼容问题）</w:t>
      </w: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评论删除问题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评论别人的稿子，评论后不想要了，添加删除功能按钮。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2743835" cy="904875"/>
            <wp:effectExtent l="0" t="0" r="18415" b="9525"/>
            <wp:docPr id="8" name="图片 8" descr="72a7f4ab64f1ce18621e3951486fb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2a7f4ab64f1ce18621e3951486fbf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评论删除图片评论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评论功能中存在图片评论删除，只保留文字评论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2066925" cy="866775"/>
            <wp:effectExtent l="0" t="0" r="9525" b="9525"/>
            <wp:docPr id="7" name="图片 7" descr="ea67ff769c06c9e66f50adcc4757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a67ff769c06c9e66f50adcc47579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往届案例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社区的往年案例导入到小程序：张工做数据调入测试，暖立方配合做人工案例上传，同时进行。</w:t>
      </w: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后台权限：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昨天的权限开通（4个账号）尽快开通。</w:t>
      </w: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分享显示问题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分享以后有时候会是黑屏状态，有时候是正常状态。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3467735" cy="2591435"/>
            <wp:effectExtent l="0" t="0" r="18415" b="18415"/>
            <wp:docPr id="4" name="图片 4" descr="74af697cbb60ce8625198a92c3d8e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4af697cbb60ce8625198a92c3d8ec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12上传图片问题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有时图片无法上传，即使是小内存的图也无法上传上去，没有反应。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13在已结束选卡下进行下拉刷新，跳到报名中选卡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已结束页面 这个大赛页面 后台显示顺序是正常的，前端显示反了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279971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往届案例，后续上传完，选卡分类建全（地暖大赛，明装大赛）, 之后在已结束的精彩列表上传pc资源，往届案例调取已结束精彩列表内容，做个大的分类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67230" cy="3657600"/>
            <wp:effectExtent l="0" t="0" r="139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AA53B5"/>
    <w:multiLevelType w:val="singleLevel"/>
    <w:tmpl w:val="B6AA53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CA344D4"/>
    <w:multiLevelType w:val="singleLevel"/>
    <w:tmpl w:val="CCA344D4"/>
    <w:lvl w:ilvl="0" w:tentative="0">
      <w:start w:val="15"/>
      <w:numFmt w:val="decimal"/>
      <w:suff w:val="nothing"/>
      <w:lvlText w:val="%1，"/>
      <w:lvlJc w:val="left"/>
    </w:lvl>
  </w:abstractNum>
  <w:abstractNum w:abstractNumId="2">
    <w:nsid w:val="E8AF040B"/>
    <w:multiLevelType w:val="singleLevel"/>
    <w:tmpl w:val="E8AF040B"/>
    <w:lvl w:ilvl="0" w:tentative="0">
      <w:start w:val="14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274E96"/>
    <w:rsid w:val="0349709C"/>
    <w:rsid w:val="05274E96"/>
    <w:rsid w:val="07A50FA4"/>
    <w:rsid w:val="093120DF"/>
    <w:rsid w:val="0A194D85"/>
    <w:rsid w:val="0AA73CE4"/>
    <w:rsid w:val="0B6F6449"/>
    <w:rsid w:val="124D16B6"/>
    <w:rsid w:val="13DC7E43"/>
    <w:rsid w:val="16A21A8D"/>
    <w:rsid w:val="173E5D95"/>
    <w:rsid w:val="195E702C"/>
    <w:rsid w:val="199B53BE"/>
    <w:rsid w:val="1A6870A8"/>
    <w:rsid w:val="1CB04A79"/>
    <w:rsid w:val="1D4D06BD"/>
    <w:rsid w:val="1F2E40F0"/>
    <w:rsid w:val="240804E6"/>
    <w:rsid w:val="247F09F8"/>
    <w:rsid w:val="260C282C"/>
    <w:rsid w:val="2638719A"/>
    <w:rsid w:val="2AA46B88"/>
    <w:rsid w:val="2C7272C5"/>
    <w:rsid w:val="2C7B5656"/>
    <w:rsid w:val="300C7D0F"/>
    <w:rsid w:val="30D058F7"/>
    <w:rsid w:val="33D574EA"/>
    <w:rsid w:val="37E174BE"/>
    <w:rsid w:val="39EB465C"/>
    <w:rsid w:val="3B436861"/>
    <w:rsid w:val="40F66B89"/>
    <w:rsid w:val="4B711D6E"/>
    <w:rsid w:val="4D800B8E"/>
    <w:rsid w:val="4F8671EB"/>
    <w:rsid w:val="540F0150"/>
    <w:rsid w:val="543074C8"/>
    <w:rsid w:val="54B97D88"/>
    <w:rsid w:val="5B8B3838"/>
    <w:rsid w:val="5BC75B07"/>
    <w:rsid w:val="5D244BC7"/>
    <w:rsid w:val="635E5D39"/>
    <w:rsid w:val="6B252D3E"/>
    <w:rsid w:val="6D535020"/>
    <w:rsid w:val="701E1C66"/>
    <w:rsid w:val="74551F77"/>
    <w:rsid w:val="765C0C6D"/>
    <w:rsid w:val="77A958C2"/>
    <w:rsid w:val="798543E2"/>
    <w:rsid w:val="7AEF44CE"/>
    <w:rsid w:val="7F2A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2018-05-30T02:45:00Z</dcterms:created>
  <dc:creator>Administrator</dc:creator>
  <cp:lastModifiedBy>樊海峰</cp:lastModifiedBy>
  <dcterms:modified xsi:type="dcterms:W3CDTF">2018-05-30T04:57:42Z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